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1D1A3" w14:textId="453D884B" w:rsidR="003F4B07" w:rsidRDefault="00DC73A6">
      <w:proofErr w:type="spellStart"/>
      <w:r>
        <w:t>Lists</w:t>
      </w:r>
      <w:proofErr w:type="spellEnd"/>
      <w:r>
        <w:t xml:space="preserve"> </w:t>
      </w:r>
    </w:p>
    <w:p w14:paraId="47F26C2D" w14:textId="77777777" w:rsidR="00DC73A6" w:rsidRDefault="00DC73A6"/>
    <w:p w14:paraId="623D04FB" w14:textId="6D79D39D" w:rsidR="00DC73A6" w:rsidRDefault="00DC73A6">
      <w:proofErr w:type="spellStart"/>
      <w:r>
        <w:t>Splice</w:t>
      </w:r>
      <w:proofErr w:type="spellEnd"/>
      <w:r>
        <w:t xml:space="preserve"> </w:t>
      </w:r>
      <w:proofErr w:type="gramStart"/>
      <w:r>
        <w:t>[:::</w:t>
      </w:r>
      <w:proofErr w:type="gramEnd"/>
      <w:r>
        <w:t>] -&gt; [</w:t>
      </w:r>
      <w:proofErr w:type="spellStart"/>
      <w:r>
        <w:t>start:stop:step</w:t>
      </w:r>
      <w:proofErr w:type="spellEnd"/>
      <w:r>
        <w:t xml:space="preserve">] - &gt; otočení </w:t>
      </w:r>
      <w:proofErr w:type="spellStart"/>
      <w:r>
        <w:t>bes</w:t>
      </w:r>
      <w:proofErr w:type="spellEnd"/>
      <w:r>
        <w:t xml:space="preserve"> reverse - &gt; [::-1]</w:t>
      </w:r>
    </w:p>
    <w:p w14:paraId="31046342" w14:textId="77777777" w:rsidR="00DC73A6" w:rsidRDefault="00DC73A6"/>
    <w:p w14:paraId="69DFFDC4" w14:textId="302F221A" w:rsidR="00DC73A6" w:rsidRDefault="00DC73A6"/>
    <w:p w14:paraId="66E5CDC4" w14:textId="77777777" w:rsidR="00724DE3" w:rsidRDefault="00724DE3"/>
    <w:p w14:paraId="25798C76" w14:textId="3D9AD88B" w:rsidR="00724DE3" w:rsidRDefault="00724DE3">
      <w:r>
        <w:t xml:space="preserve">Jak funguje </w:t>
      </w:r>
      <w:proofErr w:type="gramStart"/>
      <w:r>
        <w:t>zip(</w:t>
      </w:r>
      <w:proofErr w:type="gramEnd"/>
      <w:r>
        <w:t xml:space="preserve">) - &gt; </w:t>
      </w:r>
    </w:p>
    <w:p w14:paraId="4D696C18" w14:textId="77777777" w:rsidR="00724DE3" w:rsidRDefault="00724DE3"/>
    <w:p w14:paraId="3F859B74" w14:textId="77777777" w:rsidR="00724DE3" w:rsidRPr="00724DE3" w:rsidRDefault="00724DE3" w:rsidP="00724DE3">
      <w:proofErr w:type="spellStart"/>
      <w:r w:rsidRPr="00724DE3">
        <w:t>furniture</w:t>
      </w:r>
      <w:proofErr w:type="spellEnd"/>
      <w:r w:rsidRPr="00724DE3">
        <w:t xml:space="preserve"> = ['table', '</w:t>
      </w:r>
      <w:proofErr w:type="spellStart"/>
      <w:r w:rsidRPr="00724DE3">
        <w:t>chair</w:t>
      </w:r>
      <w:proofErr w:type="spellEnd"/>
      <w:r w:rsidRPr="00724DE3">
        <w:t>', '</w:t>
      </w:r>
      <w:proofErr w:type="spellStart"/>
      <w:r w:rsidRPr="00724DE3">
        <w:t>rack</w:t>
      </w:r>
      <w:proofErr w:type="spellEnd"/>
      <w:r w:rsidRPr="00724DE3">
        <w:t>', '</w:t>
      </w:r>
      <w:proofErr w:type="spellStart"/>
      <w:r w:rsidRPr="00724DE3">
        <w:t>shelf</w:t>
      </w:r>
      <w:proofErr w:type="spellEnd"/>
      <w:r w:rsidRPr="00724DE3">
        <w:t>']</w:t>
      </w:r>
    </w:p>
    <w:p w14:paraId="03A983F1" w14:textId="462545F5" w:rsidR="00724DE3" w:rsidRPr="00724DE3" w:rsidRDefault="00724DE3" w:rsidP="00724DE3">
      <w:proofErr w:type="spellStart"/>
      <w:r w:rsidRPr="00724DE3">
        <w:t>price</w:t>
      </w:r>
      <w:proofErr w:type="spellEnd"/>
      <w:r w:rsidRPr="00724DE3">
        <w:t xml:space="preserve"> = [100, 50, 80, 40]</w:t>
      </w:r>
    </w:p>
    <w:p w14:paraId="19375D04" w14:textId="77777777" w:rsidR="00724DE3" w:rsidRPr="00724DE3" w:rsidRDefault="00724DE3" w:rsidP="00724DE3"/>
    <w:p w14:paraId="7BF81939" w14:textId="77777777" w:rsidR="00724DE3" w:rsidRPr="00724DE3" w:rsidRDefault="00724DE3" w:rsidP="00724DE3">
      <w:r w:rsidRPr="00724DE3">
        <w:t xml:space="preserve">&gt;&gt;&gt; </w:t>
      </w:r>
      <w:proofErr w:type="spellStart"/>
      <w:r w:rsidRPr="00724DE3">
        <w:t>for</w:t>
      </w:r>
      <w:proofErr w:type="spellEnd"/>
      <w:r w:rsidRPr="00724DE3">
        <w:t xml:space="preserve"> </w:t>
      </w:r>
      <w:proofErr w:type="spellStart"/>
      <w:r w:rsidRPr="00724DE3">
        <w:t>item</w:t>
      </w:r>
      <w:proofErr w:type="spellEnd"/>
      <w:r w:rsidRPr="00724DE3">
        <w:t xml:space="preserve">, </w:t>
      </w:r>
      <w:proofErr w:type="spellStart"/>
      <w:r w:rsidRPr="00724DE3">
        <w:t>amount</w:t>
      </w:r>
      <w:proofErr w:type="spellEnd"/>
      <w:r w:rsidRPr="00724DE3">
        <w:t xml:space="preserve"> in </w:t>
      </w:r>
      <w:proofErr w:type="gramStart"/>
      <w:r w:rsidRPr="00724DE3">
        <w:t>zip(</w:t>
      </w:r>
      <w:proofErr w:type="spellStart"/>
      <w:proofErr w:type="gramEnd"/>
      <w:r w:rsidRPr="00724DE3">
        <w:t>furniture</w:t>
      </w:r>
      <w:proofErr w:type="spellEnd"/>
      <w:r w:rsidRPr="00724DE3">
        <w:t xml:space="preserve">, </w:t>
      </w:r>
      <w:proofErr w:type="spellStart"/>
      <w:r w:rsidRPr="00724DE3">
        <w:t>price</w:t>
      </w:r>
      <w:proofErr w:type="spellEnd"/>
      <w:r w:rsidRPr="00724DE3">
        <w:t>):</w:t>
      </w:r>
    </w:p>
    <w:p w14:paraId="77EC9770" w14:textId="1EF992B6" w:rsidR="00724DE3" w:rsidRPr="00724DE3" w:rsidRDefault="00724DE3" w:rsidP="00724DE3">
      <w:r w:rsidRPr="00724DE3">
        <w:t xml:space="preserve">...     </w:t>
      </w:r>
      <w:r>
        <w:tab/>
      </w:r>
      <w:proofErr w:type="spellStart"/>
      <w:proofErr w:type="gramStart"/>
      <w:r w:rsidRPr="00724DE3">
        <w:t>print</w:t>
      </w:r>
      <w:proofErr w:type="spellEnd"/>
      <w:r w:rsidRPr="00724DE3">
        <w:t>(</w:t>
      </w:r>
      <w:proofErr w:type="spellStart"/>
      <w:proofErr w:type="gramEnd"/>
      <w:r w:rsidRPr="00724DE3">
        <w:t>f'The</w:t>
      </w:r>
      <w:proofErr w:type="spellEnd"/>
      <w:r w:rsidRPr="00724DE3">
        <w:t xml:space="preserve"> {</w:t>
      </w:r>
      <w:proofErr w:type="spellStart"/>
      <w:r w:rsidRPr="00724DE3">
        <w:t>item</w:t>
      </w:r>
      <w:proofErr w:type="spellEnd"/>
      <w:r w:rsidRPr="00724DE3">
        <w:t xml:space="preserve">} </w:t>
      </w:r>
      <w:proofErr w:type="spellStart"/>
      <w:r w:rsidRPr="00724DE3">
        <w:t>costs</w:t>
      </w:r>
      <w:proofErr w:type="spellEnd"/>
      <w:r w:rsidRPr="00724DE3">
        <w:t xml:space="preserve"> ${</w:t>
      </w:r>
      <w:proofErr w:type="spellStart"/>
      <w:r w:rsidRPr="00724DE3">
        <w:t>amount</w:t>
      </w:r>
      <w:proofErr w:type="spellEnd"/>
      <w:r w:rsidRPr="00724DE3">
        <w:t>}')</w:t>
      </w:r>
    </w:p>
    <w:p w14:paraId="4A7AADEE" w14:textId="77777777" w:rsidR="00724DE3" w:rsidRPr="00724DE3" w:rsidRDefault="00724DE3" w:rsidP="00724DE3">
      <w:r w:rsidRPr="00724DE3">
        <w:t xml:space="preserve"># </w:t>
      </w:r>
      <w:proofErr w:type="spellStart"/>
      <w:r w:rsidRPr="00724DE3">
        <w:t>The</w:t>
      </w:r>
      <w:proofErr w:type="spellEnd"/>
      <w:r w:rsidRPr="00724DE3">
        <w:t xml:space="preserve"> table </w:t>
      </w:r>
      <w:proofErr w:type="spellStart"/>
      <w:r w:rsidRPr="00724DE3">
        <w:t>costs</w:t>
      </w:r>
      <w:proofErr w:type="spellEnd"/>
      <w:r w:rsidRPr="00724DE3">
        <w:t xml:space="preserve"> $100</w:t>
      </w:r>
    </w:p>
    <w:p w14:paraId="5F6F623E" w14:textId="77777777" w:rsidR="00724DE3" w:rsidRPr="00724DE3" w:rsidRDefault="00724DE3" w:rsidP="00724DE3">
      <w:r w:rsidRPr="00724DE3">
        <w:t xml:space="preserve"># </w:t>
      </w:r>
      <w:proofErr w:type="spellStart"/>
      <w:r w:rsidRPr="00724DE3">
        <w:t>The</w:t>
      </w:r>
      <w:proofErr w:type="spellEnd"/>
      <w:r w:rsidRPr="00724DE3">
        <w:t xml:space="preserve"> </w:t>
      </w:r>
      <w:proofErr w:type="spellStart"/>
      <w:r w:rsidRPr="00724DE3">
        <w:t>chair</w:t>
      </w:r>
      <w:proofErr w:type="spellEnd"/>
      <w:r w:rsidRPr="00724DE3">
        <w:t xml:space="preserve"> </w:t>
      </w:r>
      <w:proofErr w:type="spellStart"/>
      <w:r w:rsidRPr="00724DE3">
        <w:t>costs</w:t>
      </w:r>
      <w:proofErr w:type="spellEnd"/>
      <w:r w:rsidRPr="00724DE3">
        <w:t xml:space="preserve"> $50</w:t>
      </w:r>
    </w:p>
    <w:p w14:paraId="4F18DC1C" w14:textId="77777777" w:rsidR="00724DE3" w:rsidRPr="00724DE3" w:rsidRDefault="00724DE3" w:rsidP="00724DE3">
      <w:r w:rsidRPr="00724DE3">
        <w:t xml:space="preserve"># </w:t>
      </w:r>
      <w:proofErr w:type="spellStart"/>
      <w:r w:rsidRPr="00724DE3">
        <w:t>The</w:t>
      </w:r>
      <w:proofErr w:type="spellEnd"/>
      <w:r w:rsidRPr="00724DE3">
        <w:t xml:space="preserve"> </w:t>
      </w:r>
      <w:proofErr w:type="spellStart"/>
      <w:r w:rsidRPr="00724DE3">
        <w:t>rack</w:t>
      </w:r>
      <w:proofErr w:type="spellEnd"/>
      <w:r w:rsidRPr="00724DE3">
        <w:t xml:space="preserve"> </w:t>
      </w:r>
      <w:proofErr w:type="spellStart"/>
      <w:r w:rsidRPr="00724DE3">
        <w:t>costs</w:t>
      </w:r>
      <w:proofErr w:type="spellEnd"/>
      <w:r w:rsidRPr="00724DE3">
        <w:t xml:space="preserve"> $80</w:t>
      </w:r>
    </w:p>
    <w:p w14:paraId="07C0F41E" w14:textId="77777777" w:rsidR="00724DE3" w:rsidRPr="00724DE3" w:rsidRDefault="00724DE3" w:rsidP="00724DE3">
      <w:r w:rsidRPr="00724DE3">
        <w:t xml:space="preserve"># </w:t>
      </w:r>
      <w:proofErr w:type="spellStart"/>
      <w:r w:rsidRPr="00724DE3">
        <w:t>The</w:t>
      </w:r>
      <w:proofErr w:type="spellEnd"/>
      <w:r w:rsidRPr="00724DE3">
        <w:t xml:space="preserve"> </w:t>
      </w:r>
      <w:proofErr w:type="spellStart"/>
      <w:r w:rsidRPr="00724DE3">
        <w:t>shelf</w:t>
      </w:r>
      <w:proofErr w:type="spellEnd"/>
      <w:r w:rsidRPr="00724DE3">
        <w:t xml:space="preserve"> </w:t>
      </w:r>
      <w:proofErr w:type="spellStart"/>
      <w:r w:rsidRPr="00724DE3">
        <w:t>costs</w:t>
      </w:r>
      <w:proofErr w:type="spellEnd"/>
      <w:r w:rsidRPr="00724DE3">
        <w:t xml:space="preserve"> $40</w:t>
      </w:r>
    </w:p>
    <w:p w14:paraId="1515CCC2" w14:textId="77777777" w:rsidR="00724DE3" w:rsidRDefault="00724DE3"/>
    <w:p w14:paraId="68E9898D" w14:textId="77777777" w:rsidR="00724DE3" w:rsidRDefault="00724DE3"/>
    <w:p w14:paraId="06556782" w14:textId="77777777" w:rsidR="00724DE3" w:rsidRDefault="00724DE3"/>
    <w:p w14:paraId="1C8BB724" w14:textId="7A5BB032" w:rsidR="00724DE3" w:rsidRDefault="00724DE3">
      <w:r>
        <w:t xml:space="preserve">Rozdíl mezi </w:t>
      </w:r>
      <w:proofErr w:type="spellStart"/>
      <w:r>
        <w:t>tuples</w:t>
      </w:r>
      <w:proofErr w:type="spellEnd"/>
      <w:r>
        <w:t xml:space="preserve"> () a </w:t>
      </w:r>
      <w:proofErr w:type="spellStart"/>
      <w:r>
        <w:t>lists</w:t>
      </w:r>
      <w:proofErr w:type="spellEnd"/>
      <w:r>
        <w:t xml:space="preserve"> [] je ten, že </w:t>
      </w:r>
      <w:proofErr w:type="spellStart"/>
      <w:r>
        <w:t>tuples</w:t>
      </w:r>
      <w:proofErr w:type="spellEnd"/>
      <w:r>
        <w:t xml:space="preserve"> jsou neměnitelné </w:t>
      </w:r>
    </w:p>
    <w:p w14:paraId="7E0F58D2" w14:textId="77777777" w:rsidR="00287342" w:rsidRDefault="00287342"/>
    <w:p w14:paraId="0A38223B" w14:textId="77777777" w:rsidR="00287342" w:rsidRDefault="00287342"/>
    <w:p w14:paraId="7A3869FA" w14:textId="7696324B" w:rsidR="00287342" w:rsidRDefault="00287342">
      <w:r>
        <w:t xml:space="preserve">Čtení souborů jde </w:t>
      </w:r>
      <w:proofErr w:type="spellStart"/>
      <w:r>
        <w:t>vžd</w:t>
      </w:r>
      <w:proofErr w:type="spellEnd"/>
      <w:r>
        <w:rPr>
          <w:lang w:val="en-US"/>
        </w:rPr>
        <w:t xml:space="preserve">y </w:t>
      </w:r>
      <w:r>
        <w:t xml:space="preserve">po řádkách </w:t>
      </w:r>
    </w:p>
    <w:p w14:paraId="14777E72" w14:textId="77777777" w:rsidR="006C6935" w:rsidRDefault="006C6935"/>
    <w:p w14:paraId="2E405EB7" w14:textId="77777777" w:rsidR="006C6935" w:rsidRDefault="006C6935"/>
    <w:p w14:paraId="687C1513" w14:textId="4205B3E3" w:rsidR="006C6935" w:rsidRPr="006C6935" w:rsidRDefault="006C6935">
      <w:proofErr w:type="gramStart"/>
      <w:r>
        <w:t>.</w:t>
      </w:r>
      <w:proofErr w:type="spellStart"/>
      <w:r>
        <w:t>readlines</w:t>
      </w:r>
      <w:proofErr w:type="spellEnd"/>
      <w:proofErr w:type="gramEnd"/>
      <w:r>
        <w:t xml:space="preserve"> -&gt; tvoří seznam</w:t>
      </w:r>
      <w:r>
        <w:rPr>
          <w:lang w:val="en-US"/>
        </w:rPr>
        <w:t>y</w:t>
      </w:r>
      <w:r>
        <w:t xml:space="preserve"> (list) po řádkách </w:t>
      </w:r>
    </w:p>
    <w:sectPr w:rsidR="006C6935" w:rsidRPr="006C6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A6"/>
    <w:rsid w:val="00001664"/>
    <w:rsid w:val="00072504"/>
    <w:rsid w:val="000E6017"/>
    <w:rsid w:val="00165EEB"/>
    <w:rsid w:val="00171542"/>
    <w:rsid w:val="002767DA"/>
    <w:rsid w:val="00287342"/>
    <w:rsid w:val="002F2262"/>
    <w:rsid w:val="00367BF2"/>
    <w:rsid w:val="003D42D9"/>
    <w:rsid w:val="003F4B07"/>
    <w:rsid w:val="00463813"/>
    <w:rsid w:val="00483CBD"/>
    <w:rsid w:val="004E3F01"/>
    <w:rsid w:val="005B2543"/>
    <w:rsid w:val="0060382A"/>
    <w:rsid w:val="006C6935"/>
    <w:rsid w:val="006E0A9E"/>
    <w:rsid w:val="00724DE3"/>
    <w:rsid w:val="00742B39"/>
    <w:rsid w:val="007637BC"/>
    <w:rsid w:val="00805C99"/>
    <w:rsid w:val="008077D2"/>
    <w:rsid w:val="00816B98"/>
    <w:rsid w:val="00861E67"/>
    <w:rsid w:val="008B4B7E"/>
    <w:rsid w:val="008C589D"/>
    <w:rsid w:val="008F2739"/>
    <w:rsid w:val="00A057A6"/>
    <w:rsid w:val="00A12B70"/>
    <w:rsid w:val="00A44B19"/>
    <w:rsid w:val="00AD75ED"/>
    <w:rsid w:val="00BA42CB"/>
    <w:rsid w:val="00BB6AA8"/>
    <w:rsid w:val="00C31031"/>
    <w:rsid w:val="00C77443"/>
    <w:rsid w:val="00D77745"/>
    <w:rsid w:val="00DB5216"/>
    <w:rsid w:val="00DC73A6"/>
    <w:rsid w:val="00E67E90"/>
    <w:rsid w:val="00EE1C06"/>
    <w:rsid w:val="00EE5837"/>
    <w:rsid w:val="00F672CC"/>
    <w:rsid w:val="00FC3FA7"/>
    <w:rsid w:val="00F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4D344"/>
  <w15:chartTrackingRefBased/>
  <w15:docId w15:val="{0A7E5145-1859-774C-8F37-029A3AA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C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C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C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C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C73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C73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C73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C73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bakastyl">
    <w:name w:val="baka styl"/>
    <w:basedOn w:val="Normlntabulka"/>
    <w:uiPriority w:val="99"/>
    <w:rsid w:val="00BB6AA8"/>
    <w:rPr>
      <w:rFonts w:ascii="Times New Roman" w:eastAsia="Times New Roman" w:hAnsi="Times New Roman" w:cs="Times New Roman"/>
      <w:kern w:val="0"/>
      <w:sz w:val="20"/>
      <w:szCs w:val="20"/>
      <w:lang w:eastAsia="cs-CZ"/>
      <w14:ligatures w14:val="none"/>
    </w:rPr>
    <w:tblPr/>
  </w:style>
  <w:style w:type="character" w:customStyle="1" w:styleId="Nadpis1Char">
    <w:name w:val="Nadpis 1 Char"/>
    <w:basedOn w:val="Standardnpsmoodstavce"/>
    <w:link w:val="Nadpis1"/>
    <w:uiPriority w:val="9"/>
    <w:rsid w:val="00DC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C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C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C73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C73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C73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C73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C73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C73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C73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C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C73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C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C73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C73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C73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C73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C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C73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C7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80</TotalTime>
  <Pages>1</Pages>
  <Words>75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 Urban</dc:creator>
  <cp:keywords/>
  <dc:description/>
  <cp:lastModifiedBy>Jáchym Urban</cp:lastModifiedBy>
  <cp:revision>1</cp:revision>
  <dcterms:created xsi:type="dcterms:W3CDTF">2024-07-29T07:59:00Z</dcterms:created>
  <dcterms:modified xsi:type="dcterms:W3CDTF">2024-09-20T07:26:00Z</dcterms:modified>
</cp:coreProperties>
</file>